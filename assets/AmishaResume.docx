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91A0" w14:textId="77777777" w:rsidR="00D35E31" w:rsidRPr="002B7152" w:rsidRDefault="00FA032F">
      <w:pPr>
        <w:pStyle w:val="Heading2"/>
        <w:ind w:left="4275" w:right="480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8C615A">
          <v:line id="_x0000_s1028" style="position:absolute;left:0;text-align:left;z-index:-251657728;mso-wrap-distance-left:0;mso-wrap-distance-right:0;mso-position-horizontal-relative:page" from="34.55pt,21.5pt" to="577.55pt,21.5pt" strokecolor="#39a4b7" strokeweight="1.44pt">
            <w10:wrap type="topAndBottom" anchorx="page"/>
          </v:line>
        </w:pict>
      </w:r>
      <w:r w:rsidR="007C5ABB" w:rsidRPr="002B7152">
        <w:rPr>
          <w:rFonts w:ascii="Times New Roman" w:hAnsi="Times New Roman" w:cs="Times New Roman"/>
          <w:color w:val="2A7A87"/>
        </w:rPr>
        <w:t>AMISHATHAKKAR</w:t>
      </w:r>
    </w:p>
    <w:p w14:paraId="23BDA285" w14:textId="77777777" w:rsidR="002B7152" w:rsidRDefault="007C5ABB">
      <w:pPr>
        <w:spacing w:before="96" w:line="242" w:lineRule="auto"/>
        <w:ind w:left="140" w:right="338"/>
        <w:rPr>
          <w:color w:val="2A7A87"/>
          <w:w w:val="95"/>
        </w:rPr>
      </w:pPr>
      <w:r w:rsidRPr="002B7152">
        <w:t>12</w:t>
      </w:r>
      <w:r w:rsidR="002B7152" w:rsidRPr="002B7152">
        <w:t>65</w:t>
      </w:r>
      <w:r w:rsidRPr="002B7152">
        <w:t xml:space="preserve"> E University Drive, Tempe, Arizona,85281|</w:t>
      </w:r>
      <w:r w:rsidR="002B7152" w:rsidRPr="002B7152">
        <w:t>480-297-9499</w:t>
      </w:r>
      <w:r w:rsidRPr="002B7152">
        <w:t xml:space="preserve">| </w:t>
      </w:r>
      <w:hyperlink r:id="rId5">
        <w:r w:rsidRPr="002B7152">
          <w:rPr>
            <w:color w:val="2A7A87"/>
            <w:u w:val="single" w:color="2A7A87"/>
          </w:rPr>
          <w:t xml:space="preserve">Amisha.lbf57@gmail.com </w:t>
        </w:r>
      </w:hyperlink>
      <w:r w:rsidRPr="002B7152">
        <w:rPr>
          <w:color w:val="2A7A87"/>
          <w:u w:val="single" w:color="2A7A87"/>
        </w:rPr>
        <w:t xml:space="preserve">| </w:t>
      </w:r>
      <w:hyperlink r:id="rId6">
        <w:r w:rsidRPr="002B7152">
          <w:rPr>
            <w:color w:val="2A7A87"/>
            <w:u w:val="single" w:color="2A7A87"/>
          </w:rPr>
          <w:t>athakka2@asu.edu|</w:t>
        </w:r>
      </w:hyperlink>
      <w:r w:rsidRPr="002B7152">
        <w:rPr>
          <w:color w:val="2A7A87"/>
        </w:rPr>
        <w:t xml:space="preserve"> </w:t>
      </w:r>
      <w:hyperlink r:id="rId7">
        <w:r w:rsidRPr="002B7152">
          <w:rPr>
            <w:color w:val="2A7A87"/>
            <w:w w:val="95"/>
            <w:u w:val="single" w:color="2A7A87"/>
          </w:rPr>
          <w:t>https://www.linkedin.com/in/amisha-thakkar</w:t>
        </w:r>
        <w:r w:rsidRPr="002B7152">
          <w:rPr>
            <w:color w:val="2A7A87"/>
            <w:w w:val="95"/>
          </w:rPr>
          <w:t xml:space="preserve"> </w:t>
        </w:r>
      </w:hyperlink>
      <w:r w:rsidRPr="002B7152">
        <w:rPr>
          <w:w w:val="95"/>
        </w:rPr>
        <w:t xml:space="preserve">| </w:t>
      </w:r>
      <w:hyperlink r:id="rId8">
        <w:r w:rsidRPr="002B7152">
          <w:rPr>
            <w:color w:val="2A7A87"/>
            <w:w w:val="95"/>
            <w:u w:val="single" w:color="2A7A87"/>
          </w:rPr>
          <w:t>https://github.com/AmishaThakkar</w:t>
        </w:r>
        <w:r w:rsidRPr="002B7152">
          <w:rPr>
            <w:color w:val="2A7A87"/>
            <w:w w:val="95"/>
          </w:rPr>
          <w:t xml:space="preserve"> </w:t>
        </w:r>
      </w:hyperlink>
      <w:r w:rsidRPr="002B7152">
        <w:rPr>
          <w:w w:val="95"/>
        </w:rPr>
        <w:t xml:space="preserve">| </w:t>
      </w:r>
      <w:hyperlink r:id="rId9">
        <w:r w:rsidRPr="002B7152">
          <w:rPr>
            <w:color w:val="2A7A87"/>
            <w:w w:val="95"/>
            <w:u w:val="single" w:color="2A7A87"/>
          </w:rPr>
          <w:t>http://www.amishathakkar.com</w:t>
        </w:r>
      </w:hyperlink>
      <w:r w:rsidRPr="002B7152">
        <w:rPr>
          <w:color w:val="2A7A87"/>
          <w:w w:val="95"/>
        </w:rPr>
        <w:t xml:space="preserve"> </w:t>
      </w:r>
    </w:p>
    <w:p w14:paraId="1BCD8337" w14:textId="78BA723E" w:rsidR="00D35E31" w:rsidRPr="002B7152" w:rsidRDefault="007C5ABB">
      <w:pPr>
        <w:spacing w:before="96" w:line="242" w:lineRule="auto"/>
        <w:ind w:left="140" w:right="338"/>
        <w:rPr>
          <w:b/>
        </w:rPr>
      </w:pPr>
      <w:r w:rsidRPr="002B7152">
        <w:rPr>
          <w:b/>
          <w:color w:val="000000" w:themeColor="text1"/>
        </w:rPr>
        <w:t>Career Summary:</w:t>
      </w:r>
    </w:p>
    <w:p w14:paraId="362F9186" w14:textId="77777777" w:rsidR="00D35E31" w:rsidRPr="002B7152" w:rsidRDefault="00FA032F">
      <w:pPr>
        <w:ind w:left="140" w:right="150"/>
        <w:rPr>
          <w:sz w:val="20"/>
        </w:rPr>
      </w:pPr>
      <w:r>
        <w:pict w14:anchorId="6B7F9EB2">
          <v:rect id="_x0000_s1027" style="position:absolute;left:0;text-align:left;margin-left:262.75pt;margin-top:-13.8pt;width:2.75pt;height:.5pt;z-index:-251659776;mso-position-horizontal-relative:page" fillcolor="black" stroked="f">
            <w10:wrap anchorx="page"/>
          </v:rect>
        </w:pict>
      </w:r>
      <w:r>
        <w:pict w14:anchorId="19F80D2D">
          <v:rect id="_x0000_s1026" style="position:absolute;left:0;text-align:left;margin-left:419.6pt;margin-top:-13.8pt;width:2.9pt;height:.5pt;z-index:-251658752;mso-position-horizontal-relative:page" fillcolor="black" stroked="f">
            <w10:wrap anchorx="page"/>
          </v:rect>
        </w:pict>
      </w:r>
      <w:r w:rsidR="007C5ABB" w:rsidRPr="002B7152">
        <w:rPr>
          <w:sz w:val="20"/>
        </w:rPr>
        <w:t xml:space="preserve">Software Development professional with </w:t>
      </w:r>
      <w:r w:rsidR="007C5ABB" w:rsidRPr="002B7152">
        <w:rPr>
          <w:b/>
          <w:sz w:val="20"/>
        </w:rPr>
        <w:t>2 years’ experience in IT industry</w:t>
      </w:r>
      <w:r w:rsidR="007C5ABB" w:rsidRPr="002B7152">
        <w:rPr>
          <w:sz w:val="20"/>
        </w:rPr>
        <w:t>. I am currently doing master’s in computer science from Arizona State</w:t>
      </w:r>
      <w:r w:rsidR="007C5ABB" w:rsidRPr="002B7152">
        <w:rPr>
          <w:b/>
          <w:sz w:val="20"/>
        </w:rPr>
        <w:t xml:space="preserve">. </w:t>
      </w:r>
      <w:r w:rsidR="007C5ABB" w:rsidRPr="002B7152">
        <w:rPr>
          <w:sz w:val="20"/>
        </w:rPr>
        <w:t xml:space="preserve">I have hands-on experience on </w:t>
      </w:r>
      <w:r w:rsidR="007C5ABB" w:rsidRPr="002B7152">
        <w:rPr>
          <w:b/>
          <w:sz w:val="20"/>
        </w:rPr>
        <w:t xml:space="preserve">JAVA, C, C++, Python, .Net, JSP, JSF, and JDBC. </w:t>
      </w:r>
      <w:r w:rsidR="007C5ABB" w:rsidRPr="002B7152">
        <w:rPr>
          <w:sz w:val="20"/>
        </w:rPr>
        <w:t>Seeking an opportunity to leverage my technical and professional expertise to grow in the new role at your company.</w:t>
      </w:r>
    </w:p>
    <w:p w14:paraId="59EE9287" w14:textId="77777777" w:rsidR="00D35E31" w:rsidRPr="002B7152" w:rsidRDefault="00D35E31">
      <w:pPr>
        <w:pStyle w:val="BodyText"/>
        <w:spacing w:before="9"/>
        <w:ind w:left="0" w:firstLine="0"/>
        <w:rPr>
          <w:sz w:val="19"/>
        </w:rPr>
      </w:pPr>
    </w:p>
    <w:p w14:paraId="30781E82" w14:textId="77777777" w:rsidR="00D35E31" w:rsidRPr="002B7152" w:rsidRDefault="007C5AB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2B7152">
        <w:rPr>
          <w:rFonts w:ascii="Times New Roman" w:hAnsi="Times New Roman" w:cs="Times New Roman"/>
          <w:color w:val="000000" w:themeColor="text1"/>
          <w:u w:val="single"/>
        </w:rPr>
        <w:t>Education</w:t>
      </w:r>
      <w:r w:rsidRPr="002B7152">
        <w:rPr>
          <w:rFonts w:ascii="Times New Roman" w:hAnsi="Times New Roman" w:cs="Times New Roman"/>
          <w:color w:val="000000" w:themeColor="text1"/>
        </w:rPr>
        <w:t>:</w:t>
      </w:r>
    </w:p>
    <w:p w14:paraId="0B37366C" w14:textId="47288671" w:rsidR="00D35E31" w:rsidRPr="002B7152" w:rsidRDefault="007C5ABB">
      <w:pPr>
        <w:pStyle w:val="Heading3"/>
        <w:tabs>
          <w:tab w:val="left" w:pos="8781"/>
        </w:tabs>
        <w:spacing w:before="1"/>
      </w:pPr>
      <w:r w:rsidRPr="002B7152">
        <w:t>Master’s in</w:t>
      </w:r>
      <w:r w:rsidRPr="002B7152">
        <w:rPr>
          <w:spacing w:val="-4"/>
        </w:rPr>
        <w:t xml:space="preserve"> </w:t>
      </w:r>
      <w:r w:rsidRPr="002B7152">
        <w:t>Computer</w:t>
      </w:r>
      <w:r w:rsidRPr="002B7152">
        <w:rPr>
          <w:spacing w:val="-2"/>
        </w:rPr>
        <w:t xml:space="preserve"> </w:t>
      </w:r>
      <w:r w:rsidRPr="002B7152">
        <w:t>Science</w:t>
      </w:r>
      <w:r w:rsidR="002B7152">
        <w:t xml:space="preserve">                                                                                                                     </w:t>
      </w:r>
      <w:r w:rsidRPr="002B7152">
        <w:rPr>
          <w:color w:val="000000" w:themeColor="text1"/>
          <w:sz w:val="22"/>
          <w:szCs w:val="22"/>
        </w:rPr>
        <w:t>Aug 2017- Aug</w:t>
      </w:r>
      <w:r w:rsidRPr="002B7152">
        <w:rPr>
          <w:color w:val="000000" w:themeColor="text1"/>
          <w:spacing w:val="2"/>
          <w:sz w:val="22"/>
          <w:szCs w:val="22"/>
        </w:rPr>
        <w:t xml:space="preserve"> </w:t>
      </w:r>
      <w:r w:rsidRPr="002B7152">
        <w:rPr>
          <w:color w:val="000000" w:themeColor="text1"/>
          <w:sz w:val="22"/>
          <w:szCs w:val="22"/>
        </w:rPr>
        <w:t>2019</w:t>
      </w:r>
    </w:p>
    <w:p w14:paraId="602F94DD" w14:textId="77777777" w:rsidR="00D35E31" w:rsidRPr="002B7152" w:rsidRDefault="007C5ABB">
      <w:pPr>
        <w:ind w:left="140"/>
        <w:rPr>
          <w:sz w:val="20"/>
        </w:rPr>
      </w:pPr>
      <w:r w:rsidRPr="002B7152">
        <w:rPr>
          <w:b/>
          <w:sz w:val="20"/>
        </w:rPr>
        <w:t>Arizona State University</w:t>
      </w:r>
      <w:r w:rsidRPr="002B7152">
        <w:rPr>
          <w:sz w:val="20"/>
        </w:rPr>
        <w:t>, AZ.</w:t>
      </w:r>
    </w:p>
    <w:p w14:paraId="1C6ED501" w14:textId="1DDCB1E0" w:rsidR="00D35E31" w:rsidRPr="002B7152" w:rsidRDefault="007C5ABB">
      <w:pPr>
        <w:spacing w:before="1"/>
        <w:ind w:left="140"/>
        <w:rPr>
          <w:b/>
          <w:sz w:val="20"/>
        </w:rPr>
      </w:pPr>
      <w:r w:rsidRPr="002B7152">
        <w:rPr>
          <w:b/>
          <w:sz w:val="20"/>
        </w:rPr>
        <w:t>CGPA: 3.</w:t>
      </w:r>
      <w:r w:rsidR="00FA032F">
        <w:rPr>
          <w:b/>
          <w:sz w:val="20"/>
        </w:rPr>
        <w:t>5</w:t>
      </w:r>
      <w:bookmarkStart w:id="0" w:name="_GoBack"/>
      <w:bookmarkEnd w:id="0"/>
      <w:r w:rsidRPr="002B7152">
        <w:rPr>
          <w:b/>
          <w:sz w:val="20"/>
        </w:rPr>
        <w:t>/4</w:t>
      </w:r>
    </w:p>
    <w:p w14:paraId="62EE3E5C" w14:textId="4A8EDB31" w:rsidR="00D35E31" w:rsidRPr="002B7152" w:rsidRDefault="007C5ABB">
      <w:pPr>
        <w:tabs>
          <w:tab w:val="left" w:pos="8781"/>
        </w:tabs>
        <w:ind w:left="140" w:right="533"/>
        <w:rPr>
          <w:b/>
          <w:sz w:val="20"/>
        </w:rPr>
      </w:pPr>
      <w:r w:rsidRPr="002B7152">
        <w:rPr>
          <w:b/>
          <w:sz w:val="20"/>
        </w:rPr>
        <w:t>Bachelor of Engineering in</w:t>
      </w:r>
      <w:r w:rsidRPr="002B7152">
        <w:rPr>
          <w:b/>
          <w:spacing w:val="-7"/>
          <w:sz w:val="20"/>
        </w:rPr>
        <w:t xml:space="preserve"> </w:t>
      </w:r>
      <w:r w:rsidRPr="002B7152">
        <w:rPr>
          <w:b/>
          <w:sz w:val="20"/>
        </w:rPr>
        <w:t>Computer</w:t>
      </w:r>
      <w:r w:rsidRPr="002B7152">
        <w:rPr>
          <w:b/>
          <w:spacing w:val="-1"/>
          <w:sz w:val="20"/>
        </w:rPr>
        <w:t xml:space="preserve"> </w:t>
      </w:r>
      <w:r w:rsidRPr="002B7152">
        <w:rPr>
          <w:b/>
          <w:sz w:val="20"/>
        </w:rPr>
        <w:t>Science</w:t>
      </w:r>
      <w:r w:rsidR="002B7152">
        <w:rPr>
          <w:b/>
          <w:sz w:val="20"/>
        </w:rPr>
        <w:t xml:space="preserve">                                                                                           A</w:t>
      </w:r>
      <w:r w:rsidRPr="002B7152">
        <w:rPr>
          <w:b/>
          <w:color w:val="000000" w:themeColor="text1"/>
        </w:rPr>
        <w:t>ug 2011- May 2015</w:t>
      </w:r>
      <w:r w:rsidRPr="002B7152">
        <w:rPr>
          <w:b/>
          <w:color w:val="FF0000"/>
          <w:sz w:val="20"/>
        </w:rPr>
        <w:t xml:space="preserve"> </w:t>
      </w:r>
      <w:r w:rsidRPr="002B7152">
        <w:rPr>
          <w:b/>
          <w:sz w:val="20"/>
        </w:rPr>
        <w:t>Chitkara University, Baddi, Himachal</w:t>
      </w:r>
      <w:r w:rsidRPr="002B7152">
        <w:rPr>
          <w:b/>
          <w:spacing w:val="2"/>
          <w:sz w:val="20"/>
        </w:rPr>
        <w:t xml:space="preserve"> </w:t>
      </w:r>
      <w:r w:rsidRPr="002B7152">
        <w:rPr>
          <w:b/>
          <w:sz w:val="20"/>
        </w:rPr>
        <w:t>Pradesh</w:t>
      </w:r>
    </w:p>
    <w:p w14:paraId="68DB35B2" w14:textId="77777777" w:rsidR="00D35E31" w:rsidRPr="002B7152" w:rsidRDefault="007C5ABB">
      <w:pPr>
        <w:spacing w:line="228" w:lineRule="exact"/>
        <w:ind w:left="140"/>
        <w:rPr>
          <w:b/>
          <w:sz w:val="20"/>
        </w:rPr>
      </w:pPr>
      <w:r w:rsidRPr="002B7152">
        <w:rPr>
          <w:b/>
          <w:sz w:val="20"/>
        </w:rPr>
        <w:t>CGPA: 7.8/10.00.</w:t>
      </w:r>
    </w:p>
    <w:p w14:paraId="3CA7EB8B" w14:textId="77777777" w:rsidR="00D35E31" w:rsidRPr="002B7152" w:rsidRDefault="007C5ABB">
      <w:pPr>
        <w:spacing w:before="47"/>
        <w:ind w:left="140"/>
        <w:rPr>
          <w:b/>
          <w:color w:val="000000" w:themeColor="text1"/>
        </w:rPr>
      </w:pPr>
      <w:r w:rsidRPr="002B7152">
        <w:rPr>
          <w:b/>
          <w:color w:val="000000" w:themeColor="text1"/>
          <w:u w:val="single"/>
        </w:rPr>
        <w:t>Skills and Abilities</w:t>
      </w:r>
      <w:r w:rsidRPr="002B7152">
        <w:rPr>
          <w:b/>
          <w:color w:val="000000" w:themeColor="text1"/>
        </w:rPr>
        <w:t>:</w:t>
      </w:r>
    </w:p>
    <w:p w14:paraId="11041355" w14:textId="77777777" w:rsidR="00D35E31" w:rsidRPr="002B7152" w:rsidRDefault="007C5ABB">
      <w:pPr>
        <w:tabs>
          <w:tab w:val="left" w:pos="2300"/>
        </w:tabs>
        <w:spacing w:before="51"/>
        <w:ind w:left="140"/>
        <w:rPr>
          <w:b/>
          <w:sz w:val="20"/>
        </w:rPr>
      </w:pPr>
      <w:r w:rsidRPr="002B7152">
        <w:rPr>
          <w:sz w:val="20"/>
        </w:rPr>
        <w:t>Languages:</w:t>
      </w:r>
      <w:r w:rsidRPr="002B7152">
        <w:rPr>
          <w:sz w:val="20"/>
        </w:rPr>
        <w:tab/>
      </w:r>
      <w:r w:rsidRPr="002B7152">
        <w:rPr>
          <w:b/>
          <w:sz w:val="20"/>
        </w:rPr>
        <w:t>Java, Python, SQL, C, Bash Script, C++, ASP.Net, SQL</w:t>
      </w:r>
    </w:p>
    <w:p w14:paraId="64666391" w14:textId="77777777" w:rsidR="00D35E31" w:rsidRPr="002B7152" w:rsidRDefault="007C5ABB">
      <w:pPr>
        <w:tabs>
          <w:tab w:val="left" w:pos="2302"/>
        </w:tabs>
        <w:spacing w:before="46"/>
        <w:ind w:left="140"/>
        <w:rPr>
          <w:b/>
          <w:sz w:val="20"/>
        </w:rPr>
      </w:pPr>
      <w:r w:rsidRPr="002B7152">
        <w:rPr>
          <w:sz w:val="20"/>
        </w:rPr>
        <w:t>Web</w:t>
      </w:r>
      <w:r w:rsidRPr="002B7152">
        <w:rPr>
          <w:spacing w:val="-4"/>
          <w:sz w:val="20"/>
        </w:rPr>
        <w:t xml:space="preserve"> </w:t>
      </w:r>
      <w:r w:rsidRPr="002B7152">
        <w:rPr>
          <w:sz w:val="20"/>
        </w:rPr>
        <w:t>Technologies:</w:t>
      </w:r>
      <w:r w:rsidRPr="002B7152">
        <w:rPr>
          <w:sz w:val="20"/>
        </w:rPr>
        <w:tab/>
      </w:r>
      <w:r w:rsidRPr="002B7152">
        <w:rPr>
          <w:b/>
          <w:sz w:val="20"/>
        </w:rPr>
        <w:t>HTML, XML, JavaScript, jQuery, CSS, JSON, JSP, JSF,</w:t>
      </w:r>
      <w:r w:rsidRPr="002B7152">
        <w:rPr>
          <w:b/>
          <w:spacing w:val="1"/>
          <w:sz w:val="20"/>
        </w:rPr>
        <w:t xml:space="preserve"> </w:t>
      </w:r>
      <w:r w:rsidRPr="002B7152">
        <w:rPr>
          <w:b/>
          <w:sz w:val="20"/>
        </w:rPr>
        <w:t>BOOTSTRAP</w:t>
      </w:r>
    </w:p>
    <w:p w14:paraId="47069AA6" w14:textId="77777777" w:rsidR="00D35E31" w:rsidRPr="002B7152" w:rsidRDefault="007C5ABB">
      <w:pPr>
        <w:pStyle w:val="Heading3"/>
        <w:tabs>
          <w:tab w:val="left" w:pos="2300"/>
        </w:tabs>
        <w:spacing w:before="47" w:line="288" w:lineRule="auto"/>
        <w:ind w:right="739"/>
      </w:pPr>
      <w:r w:rsidRPr="002B7152">
        <w:rPr>
          <w:b w:val="0"/>
        </w:rPr>
        <w:t>Platforms</w:t>
      </w:r>
      <w:r w:rsidRPr="002B7152">
        <w:rPr>
          <w:b w:val="0"/>
          <w:spacing w:val="-3"/>
        </w:rPr>
        <w:t xml:space="preserve"> </w:t>
      </w:r>
      <w:r w:rsidRPr="002B7152">
        <w:rPr>
          <w:b w:val="0"/>
        </w:rPr>
        <w:t>and Tools</w:t>
      </w:r>
      <w:r w:rsidRPr="002B7152">
        <w:rPr>
          <w:b w:val="0"/>
        </w:rPr>
        <w:tab/>
      </w:r>
      <w:r w:rsidRPr="002B7152">
        <w:t>Linux, Windows, MS Office, Eclipse, PyCharm, MATLAB, AWS, Putty, CodeBlocks,</w:t>
      </w:r>
      <w:r w:rsidRPr="002B7152">
        <w:rPr>
          <w:spacing w:val="-21"/>
        </w:rPr>
        <w:t xml:space="preserve"> </w:t>
      </w:r>
      <w:r w:rsidRPr="002B7152">
        <w:t xml:space="preserve">Sublime </w:t>
      </w:r>
      <w:r w:rsidRPr="002B7152">
        <w:rPr>
          <w:color w:val="000000" w:themeColor="text1"/>
        </w:rPr>
        <w:t>Related</w:t>
      </w:r>
      <w:r w:rsidRPr="002B7152">
        <w:rPr>
          <w:color w:val="000000" w:themeColor="text1"/>
          <w:spacing w:val="-1"/>
        </w:rPr>
        <w:t xml:space="preserve"> </w:t>
      </w:r>
      <w:r w:rsidRPr="002B7152">
        <w:rPr>
          <w:color w:val="000000" w:themeColor="text1"/>
        </w:rPr>
        <w:t>Coursework:</w:t>
      </w:r>
    </w:p>
    <w:p w14:paraId="6367BE80" w14:textId="77777777" w:rsidR="00D35E31" w:rsidRPr="002B7152" w:rsidRDefault="007C5ABB">
      <w:pPr>
        <w:ind w:left="140"/>
        <w:rPr>
          <w:b/>
          <w:sz w:val="20"/>
        </w:rPr>
      </w:pPr>
      <w:r w:rsidRPr="002B7152">
        <w:rPr>
          <w:b/>
          <w:sz w:val="20"/>
        </w:rPr>
        <w:t>Computer Graphics, Advanced Database, Operating System, Cloud Computing, Data Mining, Assistive Technology</w:t>
      </w:r>
    </w:p>
    <w:p w14:paraId="1E04196E" w14:textId="77777777" w:rsidR="00D35E31" w:rsidRPr="002B7152" w:rsidRDefault="007C5ABB">
      <w:pPr>
        <w:spacing w:before="46"/>
        <w:ind w:left="140"/>
        <w:rPr>
          <w:b/>
          <w:color w:val="000000" w:themeColor="text1"/>
          <w:u w:val="single"/>
        </w:rPr>
      </w:pPr>
      <w:r w:rsidRPr="002B7152">
        <w:rPr>
          <w:b/>
          <w:color w:val="000000" w:themeColor="text1"/>
          <w:u w:val="single"/>
        </w:rPr>
        <w:t>Projects:</w:t>
      </w:r>
    </w:p>
    <w:p w14:paraId="1E505E24" w14:textId="1D3A5069" w:rsidR="00D35E31" w:rsidRPr="002B7152" w:rsidRDefault="002B7152">
      <w:pPr>
        <w:pStyle w:val="BodyText"/>
        <w:spacing w:before="49"/>
        <w:ind w:left="140" w:firstLine="0"/>
      </w:pPr>
      <w:r w:rsidRPr="002B7152">
        <w:t>Worked</w:t>
      </w:r>
      <w:r w:rsidR="007C5ABB" w:rsidRPr="002B7152">
        <w:t xml:space="preserve"> in CYSIS Lab under Scrapper Team for creating </w:t>
      </w:r>
      <w:r w:rsidR="007C5ABB" w:rsidRPr="002B7152">
        <w:rPr>
          <w:b/>
        </w:rPr>
        <w:t xml:space="preserve">crawler and parser </w:t>
      </w:r>
      <w:r w:rsidR="007C5ABB" w:rsidRPr="002B7152">
        <w:t>by using python on UBUNTU Platform.</w:t>
      </w:r>
    </w:p>
    <w:p w14:paraId="0C384201" w14:textId="77777777" w:rsidR="00D35E31" w:rsidRPr="002B7152" w:rsidRDefault="007C5ABB">
      <w:pPr>
        <w:pStyle w:val="Heading3"/>
        <w:spacing w:before="166"/>
        <w:rPr>
          <w:color w:val="000000" w:themeColor="text1"/>
          <w:u w:val="single"/>
        </w:rPr>
      </w:pPr>
      <w:r w:rsidRPr="002B7152">
        <w:rPr>
          <w:color w:val="000000" w:themeColor="text1"/>
          <w:u w:val="single"/>
        </w:rPr>
        <w:t>Graduate Projects:</w:t>
      </w:r>
    </w:p>
    <w:p w14:paraId="40750E52" w14:textId="43E0CD02" w:rsidR="000A100F" w:rsidRDefault="007C5ABB" w:rsidP="000A100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40" w:hanging="360"/>
        <w:rPr>
          <w:sz w:val="20"/>
        </w:rPr>
      </w:pPr>
      <w:r w:rsidRPr="002B7152">
        <w:rPr>
          <w:sz w:val="20"/>
        </w:rPr>
        <w:t xml:space="preserve">Developed a cloud application with the help of </w:t>
      </w:r>
      <w:r w:rsidRPr="002B7152">
        <w:rPr>
          <w:b/>
          <w:sz w:val="20"/>
        </w:rPr>
        <w:t xml:space="preserve">AWS </w:t>
      </w:r>
      <w:r w:rsidRPr="002B7152">
        <w:rPr>
          <w:sz w:val="20"/>
        </w:rPr>
        <w:t xml:space="preserve">where </w:t>
      </w:r>
      <w:r w:rsidRPr="002B7152">
        <w:rPr>
          <w:spacing w:val="-3"/>
          <w:sz w:val="20"/>
        </w:rPr>
        <w:t xml:space="preserve">we </w:t>
      </w:r>
      <w:r w:rsidRPr="002B7152">
        <w:rPr>
          <w:sz w:val="20"/>
        </w:rPr>
        <w:t>provided image recognition service to users, by using cloud resources</w:t>
      </w:r>
      <w:r w:rsidR="000A100F">
        <w:rPr>
          <w:sz w:val="20"/>
        </w:rPr>
        <w:t xml:space="preserve"> </w:t>
      </w:r>
      <w:r w:rsidR="002B7152">
        <w:rPr>
          <w:sz w:val="20"/>
        </w:rPr>
        <w:t>(Amazon EC</w:t>
      </w:r>
      <w:r w:rsidR="000A100F">
        <w:rPr>
          <w:sz w:val="20"/>
        </w:rPr>
        <w:t>2, SQS</w:t>
      </w:r>
      <w:r w:rsidR="002B7152">
        <w:rPr>
          <w:sz w:val="20"/>
        </w:rPr>
        <w:t>,</w:t>
      </w:r>
      <w:r w:rsidR="000A100F">
        <w:rPr>
          <w:sz w:val="20"/>
        </w:rPr>
        <w:t xml:space="preserve"> </w:t>
      </w:r>
      <w:r w:rsidR="002B7152">
        <w:rPr>
          <w:sz w:val="20"/>
        </w:rPr>
        <w:t>Autoscaling,</w:t>
      </w:r>
      <w:r w:rsidR="000A100F">
        <w:rPr>
          <w:sz w:val="20"/>
        </w:rPr>
        <w:t xml:space="preserve"> </w:t>
      </w:r>
      <w:r w:rsidR="002B7152">
        <w:rPr>
          <w:sz w:val="20"/>
        </w:rPr>
        <w:t>Amazon deep learning AMI)</w:t>
      </w:r>
      <w:r w:rsidRPr="002B7152">
        <w:rPr>
          <w:sz w:val="20"/>
        </w:rPr>
        <w:t xml:space="preserve"> to perform deep learning on image provided by the users</w:t>
      </w:r>
      <w:r w:rsidRPr="002B7152">
        <w:rPr>
          <w:spacing w:val="-1"/>
          <w:sz w:val="20"/>
        </w:rPr>
        <w:t xml:space="preserve"> </w:t>
      </w:r>
      <w:r w:rsidR="000A100F">
        <w:rPr>
          <w:sz w:val="20"/>
        </w:rPr>
        <w:t>from front end created using PHP</w:t>
      </w:r>
      <w:r w:rsidRPr="002B7152">
        <w:rPr>
          <w:sz w:val="20"/>
        </w:rPr>
        <w:t>.</w:t>
      </w:r>
      <w:r w:rsidR="000A100F">
        <w:rPr>
          <w:sz w:val="20"/>
        </w:rPr>
        <w:t xml:space="preserve"> Both PHP and jar file running on my Amazon EC2 instance.</w:t>
      </w:r>
    </w:p>
    <w:p w14:paraId="22259959" w14:textId="6EAEF2AE" w:rsidR="000A100F" w:rsidRPr="00F97CC4" w:rsidRDefault="000A100F" w:rsidP="000A100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40" w:hanging="360"/>
        <w:rPr>
          <w:sz w:val="20"/>
          <w:szCs w:val="20"/>
        </w:rPr>
      </w:pPr>
      <w:r w:rsidRPr="00F97CC4">
        <w:rPr>
          <w:b/>
          <w:sz w:val="20"/>
          <w:szCs w:val="20"/>
        </w:rPr>
        <w:t>Twitter-Review Analysis</w:t>
      </w:r>
      <w:r w:rsidRPr="00F97CC4">
        <w:rPr>
          <w:sz w:val="20"/>
          <w:szCs w:val="20"/>
        </w:rPr>
        <w:t xml:space="preserve">: Main aim is to provide review analysis of place, food, events etc. through charts. Used </w:t>
      </w:r>
      <w:r w:rsidRPr="00F97CC4">
        <w:rPr>
          <w:b/>
          <w:sz w:val="20"/>
          <w:szCs w:val="20"/>
        </w:rPr>
        <w:t>Django</w:t>
      </w:r>
      <w:r w:rsidRPr="00F97CC4">
        <w:rPr>
          <w:sz w:val="20"/>
          <w:szCs w:val="20"/>
        </w:rPr>
        <w:t xml:space="preserve"> to provide user interface. Deployed application on Google App Engine, used </w:t>
      </w:r>
      <w:r w:rsidRPr="00F97CC4">
        <w:rPr>
          <w:b/>
          <w:sz w:val="20"/>
          <w:szCs w:val="20"/>
        </w:rPr>
        <w:t>BigQuery</w:t>
      </w:r>
      <w:r w:rsidRPr="00F97CC4">
        <w:rPr>
          <w:sz w:val="20"/>
          <w:szCs w:val="20"/>
        </w:rPr>
        <w:t xml:space="preserve"> to store Tweets. </w:t>
      </w:r>
      <w:r w:rsidRPr="00F97CC4">
        <w:rPr>
          <w:b/>
          <w:sz w:val="20"/>
          <w:szCs w:val="20"/>
        </w:rPr>
        <w:t>Google Data Studio</w:t>
      </w:r>
      <w:r w:rsidRPr="00F97CC4">
        <w:rPr>
          <w:sz w:val="20"/>
          <w:szCs w:val="20"/>
        </w:rPr>
        <w:t xml:space="preserve"> to Visualize data. Technologies: </w:t>
      </w:r>
      <w:r w:rsidRPr="00F97CC4">
        <w:rPr>
          <w:b/>
          <w:sz w:val="20"/>
          <w:szCs w:val="20"/>
        </w:rPr>
        <w:t>Python</w:t>
      </w:r>
      <w:r w:rsidRPr="00F97CC4">
        <w:rPr>
          <w:sz w:val="20"/>
          <w:szCs w:val="20"/>
        </w:rPr>
        <w:t xml:space="preserve">, </w:t>
      </w:r>
      <w:r w:rsidRPr="00F97CC4">
        <w:rPr>
          <w:b/>
          <w:sz w:val="20"/>
          <w:szCs w:val="20"/>
        </w:rPr>
        <w:t>Django</w:t>
      </w:r>
      <w:r w:rsidRPr="00F97CC4">
        <w:rPr>
          <w:sz w:val="20"/>
          <w:szCs w:val="20"/>
        </w:rPr>
        <w:t xml:space="preserve">, </w:t>
      </w:r>
      <w:r w:rsidRPr="00F97CC4">
        <w:rPr>
          <w:b/>
          <w:sz w:val="20"/>
          <w:szCs w:val="20"/>
        </w:rPr>
        <w:t>Google App Engine</w:t>
      </w:r>
      <w:r w:rsidRPr="00F97CC4">
        <w:rPr>
          <w:sz w:val="20"/>
          <w:szCs w:val="20"/>
        </w:rPr>
        <w:t>, BigQuery, Google Data Studio.</w:t>
      </w:r>
    </w:p>
    <w:p w14:paraId="36C58756" w14:textId="51B0A5A8" w:rsidR="00D35E31" w:rsidRPr="002B7152" w:rsidRDefault="007C5AB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37" w:lineRule="auto"/>
        <w:ind w:right="136" w:hanging="360"/>
        <w:rPr>
          <w:b/>
          <w:sz w:val="20"/>
        </w:rPr>
      </w:pPr>
      <w:r w:rsidRPr="002B7152">
        <w:rPr>
          <w:sz w:val="20"/>
        </w:rPr>
        <w:t xml:space="preserve">Developed a website for disabled people implementing screen reader, easy text, voice recognition </w:t>
      </w:r>
      <w:r w:rsidR="00F97CC4" w:rsidRPr="002B7152">
        <w:rPr>
          <w:sz w:val="20"/>
        </w:rPr>
        <w:t>etc.</w:t>
      </w:r>
      <w:r w:rsidRPr="002B7152">
        <w:rPr>
          <w:sz w:val="20"/>
        </w:rPr>
        <w:t xml:space="preserve"> using </w:t>
      </w:r>
      <w:r w:rsidRPr="002B7152">
        <w:rPr>
          <w:b/>
          <w:sz w:val="20"/>
        </w:rPr>
        <w:t>NodeJS, AngularJS</w:t>
      </w:r>
    </w:p>
    <w:p w14:paraId="52E5CDB3" w14:textId="4A4299EB" w:rsidR="00D35E31" w:rsidRPr="002B7152" w:rsidRDefault="007C5AB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0"/>
        <w:rPr>
          <w:sz w:val="20"/>
        </w:rPr>
      </w:pPr>
      <w:r w:rsidRPr="002B7152">
        <w:rPr>
          <w:sz w:val="20"/>
        </w:rPr>
        <w:t>Using MATLAB platform implemented code so that machine can understand American Sign</w:t>
      </w:r>
      <w:r w:rsidRPr="002B7152">
        <w:rPr>
          <w:spacing w:val="-3"/>
          <w:sz w:val="20"/>
        </w:rPr>
        <w:t xml:space="preserve"> </w:t>
      </w:r>
      <w:r w:rsidRPr="002B7152">
        <w:rPr>
          <w:sz w:val="20"/>
        </w:rPr>
        <w:t>Language</w:t>
      </w:r>
      <w:r w:rsidR="009E4DBF" w:rsidRPr="002B7152">
        <w:rPr>
          <w:sz w:val="20"/>
          <w:szCs w:val="20"/>
        </w:rPr>
        <w:t xml:space="preserve"> using Supervised Machine Learning techniques - Decision Trees, SVM and Nearest Neighbor Search algorithms to improve the accuracy of the </w:t>
      </w:r>
      <w:r w:rsidR="002B7152" w:rsidRPr="002B7152">
        <w:rPr>
          <w:sz w:val="20"/>
          <w:szCs w:val="20"/>
        </w:rPr>
        <w:t xml:space="preserve">sign language </w:t>
      </w:r>
      <w:r w:rsidR="009E4DBF" w:rsidRPr="002B7152">
        <w:rPr>
          <w:sz w:val="20"/>
          <w:szCs w:val="20"/>
        </w:rPr>
        <w:t xml:space="preserve">system developed using </w:t>
      </w:r>
      <w:r w:rsidR="009E4DBF" w:rsidRPr="002B7152">
        <w:rPr>
          <w:b/>
          <w:sz w:val="20"/>
          <w:szCs w:val="20"/>
        </w:rPr>
        <w:t>Python</w:t>
      </w:r>
      <w:r w:rsidR="009E4DBF" w:rsidRPr="002B7152">
        <w:rPr>
          <w:sz w:val="20"/>
          <w:szCs w:val="20"/>
        </w:rPr>
        <w:t>.</w:t>
      </w:r>
    </w:p>
    <w:p w14:paraId="5511359A" w14:textId="77777777" w:rsidR="00D35E31" w:rsidRPr="002B7152" w:rsidRDefault="007C5AB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39" w:hanging="360"/>
        <w:rPr>
          <w:sz w:val="20"/>
        </w:rPr>
      </w:pPr>
      <w:r w:rsidRPr="002B7152">
        <w:rPr>
          <w:sz w:val="20"/>
        </w:rPr>
        <w:t xml:space="preserve">Implemented commands of </w:t>
      </w:r>
      <w:r w:rsidRPr="002B7152">
        <w:rPr>
          <w:b/>
          <w:sz w:val="20"/>
        </w:rPr>
        <w:t xml:space="preserve">LINUX </w:t>
      </w:r>
      <w:r w:rsidRPr="002B7152">
        <w:rPr>
          <w:sz w:val="20"/>
        </w:rPr>
        <w:t xml:space="preserve">using </w:t>
      </w:r>
      <w:r w:rsidRPr="002B7152">
        <w:rPr>
          <w:b/>
          <w:sz w:val="20"/>
        </w:rPr>
        <w:t xml:space="preserve">JAVA </w:t>
      </w:r>
      <w:r w:rsidRPr="002B7152">
        <w:rPr>
          <w:sz w:val="20"/>
        </w:rPr>
        <w:t>Language and Compared threads running time on different Environment (Core and</w:t>
      </w:r>
      <w:r w:rsidRPr="002B7152">
        <w:rPr>
          <w:spacing w:val="1"/>
          <w:sz w:val="20"/>
        </w:rPr>
        <w:t xml:space="preserve"> </w:t>
      </w:r>
      <w:r w:rsidRPr="002B7152">
        <w:rPr>
          <w:sz w:val="20"/>
        </w:rPr>
        <w:t>Priority).</w:t>
      </w:r>
    </w:p>
    <w:p w14:paraId="10422C2A" w14:textId="3011F6BC" w:rsidR="00D35E31" w:rsidRPr="002B7152" w:rsidRDefault="007C5AB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138" w:hanging="360"/>
        <w:rPr>
          <w:sz w:val="20"/>
        </w:rPr>
      </w:pPr>
      <w:r w:rsidRPr="002B7152">
        <w:rPr>
          <w:sz w:val="20"/>
        </w:rPr>
        <w:t>Created and Loaded 3D models and implemented Translation, Rotation, Scaling, Normal Calculation and Texture Mapping using</w:t>
      </w:r>
      <w:r w:rsidR="000A100F">
        <w:rPr>
          <w:sz w:val="20"/>
        </w:rPr>
        <w:t xml:space="preserve"> C.</w:t>
      </w:r>
    </w:p>
    <w:p w14:paraId="6441366D" w14:textId="5A4FD582" w:rsidR="00D35E31" w:rsidRPr="002B7152" w:rsidRDefault="000A100F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0"/>
        <w:rPr>
          <w:sz w:val="20"/>
        </w:rPr>
      </w:pPr>
      <w:r>
        <w:rPr>
          <w:sz w:val="20"/>
        </w:rPr>
        <w:t>Connected two buildings far from each other. The</w:t>
      </w:r>
      <w:r w:rsidR="007C5ABB" w:rsidRPr="002B7152">
        <w:rPr>
          <w:sz w:val="20"/>
        </w:rPr>
        <w:t xml:space="preserve"> main idea behind this project is to understand how to transfer data between two branches working on </w:t>
      </w:r>
      <w:r w:rsidR="007C5ABB" w:rsidRPr="002B7152">
        <w:rPr>
          <w:b/>
          <w:sz w:val="20"/>
        </w:rPr>
        <w:t>CISCO</w:t>
      </w:r>
      <w:r w:rsidR="007C5ABB" w:rsidRPr="002B7152">
        <w:rPr>
          <w:b/>
          <w:spacing w:val="-18"/>
          <w:sz w:val="20"/>
        </w:rPr>
        <w:t xml:space="preserve"> </w:t>
      </w:r>
      <w:r w:rsidR="007C5ABB" w:rsidRPr="002B7152">
        <w:rPr>
          <w:sz w:val="20"/>
        </w:rPr>
        <w:t>platform</w:t>
      </w:r>
      <w:r>
        <w:rPr>
          <w:sz w:val="20"/>
        </w:rPr>
        <w:t xml:space="preserve"> using RIP and OSPF algorithms.</w:t>
      </w:r>
    </w:p>
    <w:p w14:paraId="34D1EDE2" w14:textId="77777777" w:rsidR="00D35E31" w:rsidRPr="002B7152" w:rsidRDefault="00D35E31">
      <w:pPr>
        <w:pStyle w:val="BodyText"/>
        <w:ind w:left="0" w:firstLine="0"/>
        <w:rPr>
          <w:sz w:val="22"/>
        </w:rPr>
      </w:pPr>
    </w:p>
    <w:p w14:paraId="749FBB5C" w14:textId="77777777" w:rsidR="00D35E31" w:rsidRPr="002B7152" w:rsidRDefault="007C5ABB">
      <w:pPr>
        <w:pStyle w:val="Heading1"/>
        <w:spacing w:before="1"/>
        <w:rPr>
          <w:rFonts w:ascii="Times New Roman" w:hAnsi="Times New Roman" w:cs="Times New Roman"/>
          <w:color w:val="000000" w:themeColor="text1"/>
          <w:u w:val="single"/>
        </w:rPr>
      </w:pPr>
      <w:r w:rsidRPr="002B7152">
        <w:rPr>
          <w:rFonts w:ascii="Times New Roman" w:hAnsi="Times New Roman" w:cs="Times New Roman"/>
          <w:color w:val="000000" w:themeColor="text1"/>
          <w:u w:val="single"/>
        </w:rPr>
        <w:t>Work Experience:</w:t>
      </w:r>
    </w:p>
    <w:p w14:paraId="2EE3A478" w14:textId="48BD7397" w:rsidR="00D35E31" w:rsidRPr="002B7152" w:rsidRDefault="007C5ABB">
      <w:pPr>
        <w:tabs>
          <w:tab w:val="left" w:pos="8781"/>
        </w:tabs>
        <w:spacing w:before="16"/>
        <w:ind w:left="140"/>
        <w:rPr>
          <w:b/>
        </w:rPr>
      </w:pPr>
      <w:r w:rsidRPr="002B7152">
        <w:rPr>
          <w:b/>
          <w:color w:val="000000" w:themeColor="text1"/>
          <w:w w:val="85"/>
          <w:u w:val="single"/>
        </w:rPr>
        <w:t>INTERNSHIP:</w:t>
      </w:r>
      <w:r w:rsidRPr="002B7152">
        <w:rPr>
          <w:b/>
          <w:color w:val="000000" w:themeColor="text1"/>
          <w:spacing w:val="-4"/>
          <w:w w:val="85"/>
          <w:u w:val="single"/>
        </w:rPr>
        <w:t xml:space="preserve"> </w:t>
      </w:r>
      <w:r w:rsidRPr="002B7152">
        <w:rPr>
          <w:b/>
          <w:color w:val="000000" w:themeColor="text1"/>
          <w:w w:val="85"/>
          <w:u w:val="single"/>
        </w:rPr>
        <w:t>Infosys,</w:t>
      </w:r>
      <w:r w:rsidRPr="002B7152">
        <w:rPr>
          <w:b/>
          <w:color w:val="000000" w:themeColor="text1"/>
          <w:spacing w:val="-3"/>
          <w:w w:val="85"/>
          <w:u w:val="single"/>
        </w:rPr>
        <w:t xml:space="preserve"> </w:t>
      </w:r>
      <w:r w:rsidRPr="002B7152">
        <w:rPr>
          <w:b/>
          <w:color w:val="000000" w:themeColor="text1"/>
          <w:w w:val="85"/>
          <w:u w:val="single"/>
        </w:rPr>
        <w:t>Mysore</w:t>
      </w:r>
      <w:r w:rsidRPr="002B7152">
        <w:rPr>
          <w:color w:val="000000" w:themeColor="text1"/>
          <w:w w:val="85"/>
          <w:u w:val="single"/>
        </w:rPr>
        <w:t>.</w:t>
      </w:r>
      <w:r w:rsidRPr="002B7152">
        <w:rPr>
          <w:color w:val="FF0000"/>
          <w:w w:val="85"/>
        </w:rPr>
        <w:tab/>
      </w:r>
      <w:r w:rsidR="002B7152">
        <w:rPr>
          <w:color w:val="FF0000"/>
          <w:w w:val="85"/>
        </w:rPr>
        <w:t xml:space="preserve"> </w:t>
      </w:r>
      <w:r w:rsidRPr="002B7152">
        <w:rPr>
          <w:b/>
          <w:color w:val="000000" w:themeColor="text1"/>
          <w:w w:val="95"/>
        </w:rPr>
        <w:t>Jan</w:t>
      </w:r>
      <w:r w:rsidRPr="002B7152">
        <w:rPr>
          <w:b/>
          <w:color w:val="000000" w:themeColor="text1"/>
          <w:spacing w:val="-21"/>
          <w:w w:val="95"/>
        </w:rPr>
        <w:t xml:space="preserve"> </w:t>
      </w:r>
      <w:r w:rsidRPr="002B7152">
        <w:rPr>
          <w:b/>
          <w:color w:val="000000" w:themeColor="text1"/>
          <w:w w:val="95"/>
        </w:rPr>
        <w:t>2015</w:t>
      </w:r>
      <w:r w:rsidRPr="002B7152">
        <w:rPr>
          <w:b/>
          <w:color w:val="000000" w:themeColor="text1"/>
          <w:spacing w:val="-19"/>
          <w:w w:val="95"/>
        </w:rPr>
        <w:t xml:space="preserve"> </w:t>
      </w:r>
      <w:r w:rsidRPr="002B7152">
        <w:rPr>
          <w:b/>
          <w:color w:val="000000" w:themeColor="text1"/>
          <w:w w:val="95"/>
        </w:rPr>
        <w:t>-</w:t>
      </w:r>
      <w:r w:rsidRPr="002B7152">
        <w:rPr>
          <w:b/>
          <w:color w:val="000000" w:themeColor="text1"/>
          <w:spacing w:val="-22"/>
          <w:w w:val="95"/>
        </w:rPr>
        <w:t xml:space="preserve"> </w:t>
      </w:r>
      <w:r w:rsidRPr="002B7152">
        <w:rPr>
          <w:b/>
          <w:color w:val="000000" w:themeColor="text1"/>
          <w:w w:val="95"/>
        </w:rPr>
        <w:t>April</w:t>
      </w:r>
      <w:r w:rsidRPr="002B7152">
        <w:rPr>
          <w:b/>
          <w:color w:val="000000" w:themeColor="text1"/>
          <w:spacing w:val="-21"/>
          <w:w w:val="95"/>
        </w:rPr>
        <w:t xml:space="preserve"> </w:t>
      </w:r>
      <w:r w:rsidRPr="002B7152">
        <w:rPr>
          <w:b/>
          <w:color w:val="000000" w:themeColor="text1"/>
          <w:w w:val="95"/>
        </w:rPr>
        <w:t>2015</w:t>
      </w:r>
    </w:p>
    <w:p w14:paraId="6E2966BC" w14:textId="77777777" w:rsidR="00D35E31" w:rsidRPr="002B7152" w:rsidRDefault="007C5ABB">
      <w:pPr>
        <w:spacing w:before="13" w:line="244" w:lineRule="auto"/>
        <w:ind w:left="500" w:right="338"/>
        <w:rPr>
          <w:sz w:val="20"/>
        </w:rPr>
      </w:pPr>
      <w:r w:rsidRPr="002B7152">
        <w:rPr>
          <w:color w:val="0D0D0D"/>
          <w:sz w:val="20"/>
        </w:rPr>
        <w:t xml:space="preserve">Trained in Infosys, Mysore for 4 months on </w:t>
      </w:r>
      <w:r w:rsidRPr="002B7152">
        <w:rPr>
          <w:b/>
          <w:color w:val="0D0D0D"/>
          <w:sz w:val="20"/>
        </w:rPr>
        <w:t>Java, Database Management, Software Engineering, HTML5, CSS3, and Java Scripting</w:t>
      </w:r>
      <w:r w:rsidRPr="002B7152">
        <w:rPr>
          <w:color w:val="0D0D0D"/>
          <w:sz w:val="20"/>
        </w:rPr>
        <w:t xml:space="preserve">. Completed a </w:t>
      </w:r>
      <w:r w:rsidRPr="002B7152">
        <w:rPr>
          <w:b/>
          <w:color w:val="0D0D0D"/>
          <w:sz w:val="20"/>
        </w:rPr>
        <w:t xml:space="preserve">Full Stack Web Development </w:t>
      </w:r>
      <w:r w:rsidRPr="002B7152">
        <w:rPr>
          <w:color w:val="0D0D0D"/>
          <w:sz w:val="20"/>
        </w:rPr>
        <w:t>project as a part of the training.</w:t>
      </w:r>
    </w:p>
    <w:p w14:paraId="45571DA7" w14:textId="27083110" w:rsidR="00D35E31" w:rsidRPr="002B7152" w:rsidRDefault="007C5ABB">
      <w:pPr>
        <w:pStyle w:val="Heading3"/>
        <w:tabs>
          <w:tab w:val="left" w:pos="8781"/>
        </w:tabs>
        <w:spacing w:before="6" w:line="229" w:lineRule="exact"/>
        <w:rPr>
          <w:color w:val="000000" w:themeColor="text1"/>
        </w:rPr>
      </w:pPr>
      <w:r w:rsidRPr="002B7152">
        <w:rPr>
          <w:color w:val="000000" w:themeColor="text1"/>
        </w:rPr>
        <w:t>Internship</w:t>
      </w:r>
      <w:r w:rsidRPr="002B7152">
        <w:rPr>
          <w:color w:val="000000" w:themeColor="text1"/>
          <w:spacing w:val="-3"/>
        </w:rPr>
        <w:t xml:space="preserve"> </w:t>
      </w:r>
      <w:r w:rsidRPr="002B7152">
        <w:rPr>
          <w:color w:val="000000" w:themeColor="text1"/>
        </w:rPr>
        <w:t>Project:</w:t>
      </w:r>
      <w:r w:rsidRPr="002B7152">
        <w:rPr>
          <w:color w:val="FF0000"/>
        </w:rPr>
        <w:tab/>
      </w:r>
      <w:r w:rsidR="002B7152">
        <w:rPr>
          <w:color w:val="FF0000"/>
        </w:rPr>
        <w:t xml:space="preserve"> </w:t>
      </w:r>
      <w:r w:rsidRPr="002B7152">
        <w:rPr>
          <w:color w:val="000000" w:themeColor="text1"/>
          <w:sz w:val="22"/>
          <w:szCs w:val="22"/>
        </w:rPr>
        <w:t>Jan 2015 - June</w:t>
      </w:r>
      <w:r w:rsidRPr="002B7152">
        <w:rPr>
          <w:color w:val="000000" w:themeColor="text1"/>
          <w:spacing w:val="1"/>
          <w:sz w:val="22"/>
          <w:szCs w:val="22"/>
        </w:rPr>
        <w:t xml:space="preserve"> </w:t>
      </w:r>
      <w:r w:rsidRPr="002B7152">
        <w:rPr>
          <w:color w:val="000000" w:themeColor="text1"/>
          <w:sz w:val="22"/>
          <w:szCs w:val="22"/>
        </w:rPr>
        <w:t>2015</w:t>
      </w:r>
    </w:p>
    <w:p w14:paraId="3A19641D" w14:textId="77777777" w:rsidR="00D35E31" w:rsidRPr="002B7152" w:rsidRDefault="007C5AB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36" w:hanging="360"/>
        <w:rPr>
          <w:sz w:val="20"/>
        </w:rPr>
      </w:pPr>
      <w:r w:rsidRPr="002B7152">
        <w:rPr>
          <w:sz w:val="20"/>
        </w:rPr>
        <w:t>Developed a site for three users i.e. Professor, Admin and Student who can see exam data according to the access provided to them.</w:t>
      </w:r>
    </w:p>
    <w:p w14:paraId="7B227B35" w14:textId="77777777" w:rsidR="00D35E31" w:rsidRPr="002B7152" w:rsidRDefault="007C5AB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0"/>
        <w:rPr>
          <w:sz w:val="20"/>
        </w:rPr>
      </w:pPr>
      <w:r w:rsidRPr="002B7152">
        <w:rPr>
          <w:sz w:val="20"/>
        </w:rPr>
        <w:t xml:space="preserve">Worked with </w:t>
      </w:r>
      <w:r w:rsidRPr="002B7152">
        <w:rPr>
          <w:b/>
          <w:sz w:val="20"/>
        </w:rPr>
        <w:t xml:space="preserve">JSP, JSF and JDBC </w:t>
      </w:r>
      <w:r w:rsidRPr="002B7152">
        <w:rPr>
          <w:sz w:val="20"/>
        </w:rPr>
        <w:t>for front end and connectivity of data which is stored in</w:t>
      </w:r>
      <w:r w:rsidRPr="002B7152">
        <w:rPr>
          <w:spacing w:val="-1"/>
          <w:sz w:val="20"/>
        </w:rPr>
        <w:t xml:space="preserve"> </w:t>
      </w:r>
      <w:r w:rsidRPr="002B7152">
        <w:rPr>
          <w:b/>
          <w:sz w:val="20"/>
        </w:rPr>
        <w:t>XML</w:t>
      </w:r>
      <w:r w:rsidRPr="002B7152">
        <w:rPr>
          <w:sz w:val="20"/>
        </w:rPr>
        <w:t>.</w:t>
      </w:r>
    </w:p>
    <w:p w14:paraId="74DD95D0" w14:textId="004EF80D" w:rsidR="00D35E31" w:rsidRPr="002B7152" w:rsidRDefault="007C5ABB">
      <w:pPr>
        <w:pStyle w:val="Heading1"/>
        <w:tabs>
          <w:tab w:val="left" w:pos="8781"/>
        </w:tabs>
        <w:spacing w:before="1"/>
        <w:rPr>
          <w:rFonts w:ascii="Times New Roman" w:hAnsi="Times New Roman" w:cs="Times New Roman"/>
        </w:rPr>
      </w:pPr>
      <w:r w:rsidRPr="002B7152">
        <w:rPr>
          <w:rFonts w:ascii="Times New Roman" w:hAnsi="Times New Roman" w:cs="Times New Roman"/>
          <w:color w:val="000000" w:themeColor="text1"/>
          <w:w w:val="90"/>
        </w:rPr>
        <w:t>Infosys:</w:t>
      </w:r>
      <w:r w:rsidRPr="002B7152">
        <w:rPr>
          <w:rFonts w:ascii="Times New Roman" w:hAnsi="Times New Roman" w:cs="Times New Roman"/>
          <w:color w:val="FF0000"/>
          <w:w w:val="90"/>
        </w:rPr>
        <w:tab/>
      </w:r>
      <w:r w:rsidR="002B7152">
        <w:rPr>
          <w:rFonts w:ascii="Times New Roman" w:hAnsi="Times New Roman" w:cs="Times New Roman"/>
          <w:color w:val="FF0000"/>
          <w:w w:val="9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Jun</w:t>
      </w:r>
      <w:r w:rsidRPr="002B7152">
        <w:rPr>
          <w:rFonts w:ascii="Times New Roman" w:hAnsi="Times New Roman" w:cs="Times New Roman"/>
          <w:color w:val="000000" w:themeColor="text1"/>
          <w:spacing w:val="-3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2015</w:t>
      </w:r>
      <w:r w:rsidRPr="002B7152">
        <w:rPr>
          <w:rFonts w:ascii="Times New Roman" w:hAnsi="Times New Roman" w:cs="Times New Roman"/>
          <w:color w:val="000000" w:themeColor="text1"/>
          <w:spacing w:val="-28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–</w:t>
      </w:r>
      <w:r w:rsidRPr="002B7152">
        <w:rPr>
          <w:rFonts w:ascii="Times New Roman" w:hAnsi="Times New Roman" w:cs="Times New Roman"/>
          <w:color w:val="000000" w:themeColor="text1"/>
          <w:spacing w:val="-3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May</w:t>
      </w:r>
      <w:r w:rsidRPr="002B7152">
        <w:rPr>
          <w:rFonts w:ascii="Times New Roman" w:hAnsi="Times New Roman" w:cs="Times New Roman"/>
          <w:color w:val="000000" w:themeColor="text1"/>
          <w:spacing w:val="-30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2017</w:t>
      </w:r>
    </w:p>
    <w:p w14:paraId="648BAC62" w14:textId="0DA97328" w:rsidR="008C77CB" w:rsidRPr="008C77CB" w:rsidRDefault="007C5ABB" w:rsidP="008C77CB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4"/>
        <w:ind w:right="220" w:hanging="360"/>
        <w:rPr>
          <w:color w:val="0D0D0D"/>
          <w:sz w:val="20"/>
        </w:rPr>
      </w:pPr>
      <w:r w:rsidRPr="002B7152">
        <w:rPr>
          <w:color w:val="0D0D0D"/>
          <w:sz w:val="20"/>
        </w:rPr>
        <w:t xml:space="preserve">Worked in Infosys on Two Projects </w:t>
      </w:r>
      <w:r w:rsidRPr="002B7152">
        <w:rPr>
          <w:b/>
          <w:color w:val="0D0D0D"/>
          <w:sz w:val="20"/>
        </w:rPr>
        <w:t>BASF and AVNET</w:t>
      </w:r>
      <w:r w:rsidRPr="002B7152">
        <w:rPr>
          <w:color w:val="0D0D0D"/>
          <w:sz w:val="20"/>
        </w:rPr>
        <w:t>. In BASF, my work involved development of rest client services</w:t>
      </w:r>
      <w:r w:rsidR="000A100F">
        <w:rPr>
          <w:color w:val="0D0D0D"/>
          <w:sz w:val="20"/>
        </w:rPr>
        <w:t xml:space="preserve"> </w:t>
      </w:r>
      <w:r w:rsidRPr="002B7152">
        <w:rPr>
          <w:color w:val="0D0D0D"/>
          <w:sz w:val="20"/>
        </w:rPr>
        <w:t>in turn involves dealing with java models to have business logic and involves interaction with the</w:t>
      </w:r>
      <w:r w:rsidRPr="002B7152">
        <w:rPr>
          <w:color w:val="0D0D0D"/>
          <w:spacing w:val="-2"/>
          <w:sz w:val="20"/>
        </w:rPr>
        <w:t xml:space="preserve"> </w:t>
      </w:r>
      <w:r w:rsidR="00A653E6" w:rsidRPr="002B7152">
        <w:rPr>
          <w:color w:val="0D0D0D"/>
          <w:sz w:val="20"/>
        </w:rPr>
        <w:t>database.</w:t>
      </w:r>
      <w:r w:rsidR="00A653E6" w:rsidRPr="008C77CB">
        <w:rPr>
          <w:color w:val="0D0D0D"/>
          <w:sz w:val="20"/>
        </w:rPr>
        <w:t xml:space="preserve"> Worked</w:t>
      </w:r>
      <w:r w:rsidR="008C77CB" w:rsidRPr="008C77CB">
        <w:rPr>
          <w:color w:val="0D0D0D"/>
          <w:sz w:val="20"/>
        </w:rPr>
        <w:t xml:space="preserve"> on Admin part who has all data for stock of chemical products, client’s personal information, products according to location etc.</w:t>
      </w:r>
    </w:p>
    <w:p w14:paraId="3A5184C9" w14:textId="77777777" w:rsidR="00D35E31" w:rsidRPr="002B7152" w:rsidRDefault="00D35E31">
      <w:pPr>
        <w:pStyle w:val="BodyText"/>
        <w:spacing w:before="2"/>
        <w:ind w:left="0" w:firstLine="0"/>
        <w:rPr>
          <w:sz w:val="23"/>
        </w:rPr>
      </w:pPr>
    </w:p>
    <w:p w14:paraId="645FE211" w14:textId="461B2123" w:rsidR="00D35E31" w:rsidRPr="002B7152" w:rsidRDefault="007C5ABB">
      <w:pPr>
        <w:pStyle w:val="Heading1"/>
        <w:tabs>
          <w:tab w:val="left" w:pos="8837"/>
        </w:tabs>
        <w:rPr>
          <w:rFonts w:ascii="Times New Roman" w:hAnsi="Times New Roman" w:cs="Times New Roman"/>
        </w:rPr>
      </w:pPr>
      <w:r w:rsidRPr="002B7152">
        <w:rPr>
          <w:rFonts w:ascii="Times New Roman" w:hAnsi="Times New Roman" w:cs="Times New Roman"/>
          <w:color w:val="000000" w:themeColor="text1"/>
        </w:rPr>
        <w:t>Part</w:t>
      </w:r>
      <w:r w:rsidRPr="002B7152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Time</w:t>
      </w:r>
      <w:r w:rsidRPr="002B7152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2B7152">
        <w:rPr>
          <w:rFonts w:ascii="Times New Roman" w:hAnsi="Times New Roman" w:cs="Times New Roman"/>
          <w:color w:val="000000" w:themeColor="text1"/>
        </w:rPr>
        <w:t>Experience:</w:t>
      </w:r>
      <w:r w:rsidR="002B7152" w:rsidRPr="002B7152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     </w:t>
      </w:r>
      <w:r w:rsidRPr="002B7152">
        <w:rPr>
          <w:rFonts w:ascii="Times New Roman" w:hAnsi="Times New Roman" w:cs="Times New Roman"/>
          <w:color w:val="000000" w:themeColor="text1"/>
        </w:rPr>
        <w:t>Jan 2018</w:t>
      </w:r>
    </w:p>
    <w:p w14:paraId="4D709837" w14:textId="4B08A2CD" w:rsidR="00D35E31" w:rsidRPr="002B7152" w:rsidRDefault="007C5AB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3"/>
        <w:rPr>
          <w:sz w:val="20"/>
        </w:rPr>
      </w:pPr>
      <w:r w:rsidRPr="002B7152">
        <w:rPr>
          <w:b/>
          <w:sz w:val="20"/>
        </w:rPr>
        <w:t xml:space="preserve">Graduate Service Assistant </w:t>
      </w:r>
      <w:r w:rsidRPr="002B7152">
        <w:rPr>
          <w:sz w:val="20"/>
        </w:rPr>
        <w:t xml:space="preserve">for Advanced Object Oriented with JAVA includes </w:t>
      </w:r>
      <w:r w:rsidRPr="002B7152">
        <w:rPr>
          <w:b/>
          <w:sz w:val="20"/>
        </w:rPr>
        <w:t>Design Patterns in</w:t>
      </w:r>
      <w:r w:rsidRPr="002B7152">
        <w:rPr>
          <w:b/>
          <w:spacing w:val="-4"/>
          <w:sz w:val="20"/>
        </w:rPr>
        <w:t xml:space="preserve"> </w:t>
      </w:r>
      <w:r w:rsidRPr="002B7152">
        <w:rPr>
          <w:b/>
          <w:sz w:val="20"/>
        </w:rPr>
        <w:t>JAVA</w:t>
      </w:r>
      <w:r w:rsidR="009E4DBF" w:rsidRPr="002B7152">
        <w:rPr>
          <w:b/>
          <w:sz w:val="20"/>
        </w:rPr>
        <w:t xml:space="preserve">, Object Oriented Program and Intro to Programming </w:t>
      </w:r>
      <w:r w:rsidR="000A100F" w:rsidRPr="002B7152">
        <w:rPr>
          <w:b/>
          <w:sz w:val="20"/>
        </w:rPr>
        <w:t>Languages.</w:t>
      </w:r>
    </w:p>
    <w:sectPr w:rsidR="00D35E31" w:rsidRPr="002B7152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8AC"/>
    <w:multiLevelType w:val="hybridMultilevel"/>
    <w:tmpl w:val="8392F938"/>
    <w:lvl w:ilvl="0" w:tplc="7A6E520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932F87E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2" w:tplc="7EBA1C6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en-US"/>
      </w:rPr>
    </w:lvl>
    <w:lvl w:ilvl="3" w:tplc="9F96D2F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en-US"/>
      </w:rPr>
    </w:lvl>
    <w:lvl w:ilvl="4" w:tplc="540A549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en-US"/>
      </w:rPr>
    </w:lvl>
    <w:lvl w:ilvl="5" w:tplc="B3F2CDE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04CE90F2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en-US"/>
      </w:rPr>
    </w:lvl>
    <w:lvl w:ilvl="7" w:tplc="1A36F29E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en-US"/>
      </w:rPr>
    </w:lvl>
    <w:lvl w:ilvl="8" w:tplc="5AB6773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B7C5028"/>
    <w:multiLevelType w:val="hybridMultilevel"/>
    <w:tmpl w:val="A5D2D740"/>
    <w:lvl w:ilvl="0" w:tplc="6AD294FC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en-US"/>
      </w:rPr>
    </w:lvl>
    <w:lvl w:ilvl="1" w:tplc="2580F14A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239209FC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645EF7B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B6F0BC38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500090F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2D50A5DE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E612038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E11EC84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E31"/>
    <w:rsid w:val="000A100F"/>
    <w:rsid w:val="002B7152"/>
    <w:rsid w:val="007C5ABB"/>
    <w:rsid w:val="008C77CB"/>
    <w:rsid w:val="009E4DBF"/>
    <w:rsid w:val="00A653E6"/>
    <w:rsid w:val="00D35E31"/>
    <w:rsid w:val="00F10A2B"/>
    <w:rsid w:val="00F97CC4"/>
    <w:rsid w:val="00FA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5BA46B"/>
  <w15:docId w15:val="{5D19E0B4-1E1D-4CC5-A29A-EC7BBCCF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40" w:right="338"/>
      <w:outlineLvl w:val="1"/>
    </w:pPr>
    <w:rPr>
      <w:rFonts w:ascii="Georgia" w:eastAsia="Georgia" w:hAnsi="Georgia" w:cs="Georgia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shaThakk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isha-thakk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hakka2@a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isha.lbf5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ishathakk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</dc:creator>
  <cp:lastModifiedBy> </cp:lastModifiedBy>
  <cp:revision>8</cp:revision>
  <dcterms:created xsi:type="dcterms:W3CDTF">2018-08-13T17:23:00Z</dcterms:created>
  <dcterms:modified xsi:type="dcterms:W3CDTF">2018-08-13T18:06:00Z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2018-08-13T00:00:00Z</vt:filetime>
  </property>
</Properties>
</file>